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5E1D" w14:textId="0C64E619" w:rsidR="00E81978" w:rsidRDefault="0072488C" w:rsidP="000F0E51">
      <w:pPr>
        <w:pStyle w:val="Title"/>
      </w:pPr>
      <w:r>
        <w:t>Blazor Web Documentation</w:t>
      </w:r>
    </w:p>
    <w:p w14:paraId="6EEC84A8" w14:textId="77777777" w:rsidR="00760611" w:rsidRDefault="0072488C" w:rsidP="00760611">
      <w:pPr>
        <w:pStyle w:val="Title"/>
      </w:pPr>
      <w:r>
        <w:t>BR20-2</w:t>
      </w:r>
    </w:p>
    <w:p w14:paraId="505FF3DC" w14:textId="77777777" w:rsidR="00760611" w:rsidRDefault="00760611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6AAE308C" w14:textId="0C1B1219" w:rsidR="00760611" w:rsidRDefault="00760611" w:rsidP="00C84DA9">
      <w:pPr>
        <w:pStyle w:val="Heading1"/>
      </w:pPr>
      <w:bookmarkStart w:id="0" w:name="_Toc74118290"/>
      <w:r>
        <w:lastRenderedPageBreak/>
        <w:t>Introduction</w:t>
      </w:r>
      <w:bookmarkEnd w:id="0"/>
    </w:p>
    <w:p w14:paraId="4FF94D87" w14:textId="43180060" w:rsidR="001C47D0" w:rsidRDefault="001C47D0" w:rsidP="00C84DA9">
      <w:pPr>
        <w:pStyle w:val="Heading1"/>
      </w:pPr>
      <w:bookmarkStart w:id="1" w:name="_Toc74118291"/>
      <w:r>
        <w:t>Technologies</w:t>
      </w:r>
      <w:bookmarkEnd w:id="1"/>
    </w:p>
    <w:p w14:paraId="05920507" w14:textId="0AD348DB" w:rsidR="00760611" w:rsidRDefault="001C47D0" w:rsidP="00C84DA9">
      <w:pPr>
        <w:pStyle w:val="Heading1"/>
      </w:pPr>
      <w:bookmarkStart w:id="2" w:name="_Toc74118292"/>
      <w:r>
        <w:t>Pages</w:t>
      </w:r>
      <w:bookmarkEnd w:id="2"/>
    </w:p>
    <w:p w14:paraId="669EB533" w14:textId="5DCEAA6B" w:rsidR="001C47D0" w:rsidRDefault="001C47D0" w:rsidP="00C84DA9">
      <w:pPr>
        <w:pStyle w:val="Heading1"/>
      </w:pPr>
      <w:bookmarkStart w:id="3" w:name="_Toc74118293"/>
      <w:r>
        <w:t xml:space="preserve">Performance </w:t>
      </w:r>
      <w:r w:rsidR="00C84DA9">
        <w:t>Consideration</w:t>
      </w:r>
      <w:bookmarkEnd w:id="3"/>
    </w:p>
    <w:p w14:paraId="00193DD5" w14:textId="77777777" w:rsidR="001C47D0" w:rsidRPr="00760611" w:rsidRDefault="001C47D0" w:rsidP="00760611">
      <w:pPr>
        <w:rPr>
          <w:rFonts w:asciiTheme="majorHAnsi" w:eastAsiaTheme="majorEastAsia" w:hAnsiTheme="majorHAnsi" w:cstheme="majorBidi"/>
        </w:rPr>
      </w:pPr>
    </w:p>
    <w:p w14:paraId="598B0506" w14:textId="0DFE2A6C" w:rsidR="00BE76A7" w:rsidRDefault="00BE76A7">
      <w:pPr>
        <w:rPr>
          <w:rFonts w:asciiTheme="majorHAnsi" w:eastAsiaTheme="majorEastAsia" w:hAnsiTheme="majorHAnsi" w:cstheme="majorBidi"/>
        </w:rPr>
      </w:pPr>
      <w:r>
        <w:br w:type="page"/>
      </w:r>
    </w:p>
    <w:sdt>
      <w:sdtPr>
        <w:id w:val="-1892339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</w:rPr>
      </w:sdtEndPr>
      <w:sdtContent>
        <w:p w14:paraId="642B1097" w14:textId="6F8C65A3" w:rsidR="00253767" w:rsidRDefault="009778C3" w:rsidP="009778C3">
          <w:pPr>
            <w:pStyle w:val="Heading1"/>
          </w:pPr>
          <w:r>
            <w:t>Table of Contents</w:t>
          </w:r>
        </w:p>
        <w:p w14:paraId="272F92F8" w14:textId="1C6C7774" w:rsidR="00C84DA9" w:rsidRDefault="00253767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18290" w:history="1">
            <w:r w:rsidR="00C84DA9" w:rsidRPr="00C635DA">
              <w:rPr>
                <w:rStyle w:val="Hyperlink"/>
                <w:noProof/>
              </w:rPr>
              <w:t>Introduction</w:t>
            </w:r>
            <w:r w:rsidR="00C84DA9">
              <w:rPr>
                <w:noProof/>
                <w:webHidden/>
              </w:rPr>
              <w:tab/>
            </w:r>
            <w:r w:rsidR="00C84DA9">
              <w:rPr>
                <w:noProof/>
                <w:webHidden/>
              </w:rPr>
              <w:fldChar w:fldCharType="begin"/>
            </w:r>
            <w:r w:rsidR="00C84DA9">
              <w:rPr>
                <w:noProof/>
                <w:webHidden/>
              </w:rPr>
              <w:instrText xml:space="preserve"> PAGEREF _Toc74118290 \h </w:instrText>
            </w:r>
            <w:r w:rsidR="00C84DA9">
              <w:rPr>
                <w:noProof/>
                <w:webHidden/>
              </w:rPr>
            </w:r>
            <w:r w:rsidR="00C84DA9">
              <w:rPr>
                <w:noProof/>
                <w:webHidden/>
              </w:rPr>
              <w:fldChar w:fldCharType="separate"/>
            </w:r>
            <w:r w:rsidR="00C84DA9">
              <w:rPr>
                <w:noProof/>
                <w:webHidden/>
              </w:rPr>
              <w:t>2</w:t>
            </w:r>
            <w:r w:rsidR="00C84DA9">
              <w:rPr>
                <w:noProof/>
                <w:webHidden/>
              </w:rPr>
              <w:fldChar w:fldCharType="end"/>
            </w:r>
          </w:hyperlink>
        </w:p>
        <w:p w14:paraId="67260ED4" w14:textId="15E5911D" w:rsidR="00C84DA9" w:rsidRDefault="00C84DA9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74118291" w:history="1">
            <w:r w:rsidRPr="00C635DA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D9F2" w14:textId="7A023723" w:rsidR="00C84DA9" w:rsidRDefault="00C84DA9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74118292" w:history="1">
            <w:r w:rsidRPr="00C635DA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E737" w14:textId="6ED8501D" w:rsidR="00C84DA9" w:rsidRDefault="00C84DA9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74118293" w:history="1">
            <w:r w:rsidRPr="00C635DA">
              <w:rPr>
                <w:rStyle w:val="Hyperlink"/>
                <w:noProof/>
              </w:rPr>
              <w:t>Performance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FBB3" w14:textId="445463C1" w:rsidR="00C84DA9" w:rsidRDefault="00C84DA9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74118294" w:history="1">
            <w:r w:rsidRPr="00C635D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03AA" w14:textId="12EAF040" w:rsidR="0072488C" w:rsidRPr="00BE76A7" w:rsidRDefault="00253767" w:rsidP="00BE76A7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72488C" w:rsidRPr="00BE76A7">
      <w:footerReference w:type="default" r:id="rId8"/>
      <w:foot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8EB8" w14:textId="77777777" w:rsidR="00A179C7" w:rsidRDefault="00A179C7">
      <w:pPr>
        <w:spacing w:line="240" w:lineRule="auto"/>
      </w:pPr>
      <w:r>
        <w:separator/>
      </w:r>
    </w:p>
    <w:p w14:paraId="656F0B13" w14:textId="77777777" w:rsidR="00A179C7" w:rsidRDefault="00A179C7"/>
  </w:endnote>
  <w:endnote w:type="continuationSeparator" w:id="0">
    <w:p w14:paraId="19582F08" w14:textId="77777777" w:rsidR="00A179C7" w:rsidRDefault="00A179C7">
      <w:pPr>
        <w:spacing w:line="240" w:lineRule="auto"/>
      </w:pPr>
      <w:r>
        <w:continuationSeparator/>
      </w:r>
    </w:p>
    <w:p w14:paraId="671117CD" w14:textId="77777777" w:rsidR="00A179C7" w:rsidRDefault="00A179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770360"/>
      <w:docPartObj>
        <w:docPartGallery w:val="Page Numbers (Bottom of Page)"/>
        <w:docPartUnique/>
      </w:docPartObj>
    </w:sdtPr>
    <w:sdtContent>
      <w:sdt>
        <w:sdtPr>
          <w:id w:val="-1195463994"/>
          <w:docPartObj>
            <w:docPartGallery w:val="Page Numbers (Top of Page)"/>
            <w:docPartUnique/>
          </w:docPartObj>
        </w:sdtPr>
        <w:sdtContent>
          <w:p w14:paraId="658B8484" w14:textId="05409A8B" w:rsidR="00253767" w:rsidRDefault="00253767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A94E2C" w14:textId="77777777" w:rsidR="00253767" w:rsidRDefault="00253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39193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21D7C43" w14:textId="67E6AC2D" w:rsidR="000E7966" w:rsidRDefault="000E7966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042EA27" w14:textId="77777777" w:rsidR="000E7966" w:rsidRDefault="000E7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4257A" w14:textId="77777777" w:rsidR="00A179C7" w:rsidRDefault="00A179C7">
      <w:pPr>
        <w:spacing w:line="240" w:lineRule="auto"/>
      </w:pPr>
      <w:r>
        <w:separator/>
      </w:r>
    </w:p>
    <w:p w14:paraId="7D8E7DBA" w14:textId="77777777" w:rsidR="00A179C7" w:rsidRDefault="00A179C7"/>
  </w:footnote>
  <w:footnote w:type="continuationSeparator" w:id="0">
    <w:p w14:paraId="13581057" w14:textId="77777777" w:rsidR="00A179C7" w:rsidRDefault="00A179C7">
      <w:pPr>
        <w:spacing w:line="240" w:lineRule="auto"/>
      </w:pPr>
      <w:r>
        <w:continuationSeparator/>
      </w:r>
    </w:p>
    <w:p w14:paraId="34778969" w14:textId="77777777" w:rsidR="00A179C7" w:rsidRDefault="00A179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C7"/>
    <w:rsid w:val="000D3F41"/>
    <w:rsid w:val="000E7966"/>
    <w:rsid w:val="000F0E51"/>
    <w:rsid w:val="001C47D0"/>
    <w:rsid w:val="001F48D9"/>
    <w:rsid w:val="00253767"/>
    <w:rsid w:val="00355DCA"/>
    <w:rsid w:val="00551A02"/>
    <w:rsid w:val="005534FA"/>
    <w:rsid w:val="005D3A03"/>
    <w:rsid w:val="0072488C"/>
    <w:rsid w:val="00760611"/>
    <w:rsid w:val="008002C0"/>
    <w:rsid w:val="008C5323"/>
    <w:rsid w:val="009778C3"/>
    <w:rsid w:val="009A6A3B"/>
    <w:rsid w:val="00A179C7"/>
    <w:rsid w:val="00B823AA"/>
    <w:rsid w:val="00BA45DB"/>
    <w:rsid w:val="00BE76A7"/>
    <w:rsid w:val="00BF4184"/>
    <w:rsid w:val="00C0601E"/>
    <w:rsid w:val="00C31D30"/>
    <w:rsid w:val="00C84DA9"/>
    <w:rsid w:val="00CD6E39"/>
    <w:rsid w:val="00CF6E91"/>
    <w:rsid w:val="00D42DC1"/>
    <w:rsid w:val="00D85B68"/>
    <w:rsid w:val="00E6004D"/>
    <w:rsid w:val="00E81978"/>
    <w:rsid w:val="00F379B7"/>
    <w:rsid w:val="00F45C2A"/>
    <w:rsid w:val="00F525FA"/>
    <w:rsid w:val="00FB3D3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0D2E"/>
  <w15:chartTrackingRefBased/>
  <w15:docId w15:val="{1A28DD35-8C33-4509-851A-7E43F335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2537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76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du\AppData\Local\Microsoft\Office\16.0\DTS\en-US%7b39F27219-C477-403D-8D40-B03623AB5EFA%7d\%7bE05F9414-3B70-4CC5-A23C-2BAC5CBC6BD9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{E05F9414-3B70-4CC5-A23C-2BAC5CBC6BD9}tf03982351_win32.dotx</Template>
  <TotalTime>55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Julio Thenaro</dc:creator>
  <cp:keywords/>
  <dc:description/>
  <cp:lastModifiedBy>Brandon Julio</cp:lastModifiedBy>
  <cp:revision>14</cp:revision>
  <dcterms:created xsi:type="dcterms:W3CDTF">2021-06-09T00:54:00Z</dcterms:created>
  <dcterms:modified xsi:type="dcterms:W3CDTF">2021-06-09T01:49:00Z</dcterms:modified>
</cp:coreProperties>
</file>
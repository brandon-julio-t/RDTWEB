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BC1A" w14:textId="1F4FECA4" w:rsidR="00FA60B4" w:rsidRDefault="007C0B3C" w:rsidP="00781565">
      <w:pPr>
        <w:pStyle w:val="Heading2"/>
      </w:pPr>
      <w:r>
        <w:t>Technology</w:t>
      </w:r>
    </w:p>
    <w:p w14:paraId="58361616" w14:textId="43F93883" w:rsidR="00FA60B4" w:rsidRPr="00FA60B4" w:rsidRDefault="00FA60B4" w:rsidP="00FA60B4">
      <w:r>
        <w:t>Supabase</w:t>
      </w:r>
      <w:r w:rsidR="00AA78BC">
        <w:rPr>
          <w:rStyle w:val="FootnoteReference"/>
        </w:rPr>
        <w:footnoteReference w:id="1"/>
      </w:r>
      <w:r>
        <w:t xml:space="preserve"> is an open-source alternative to Firebase, which is a popular cloud Backend-as-a-Service. Supabase</w:t>
      </w:r>
      <w:r w:rsidR="00800D92">
        <w:t xml:space="preserve"> is </w:t>
      </w:r>
      <w:r w:rsidR="006639B6">
        <w:t>open source, so that developers can create a self-hosted solution using Supabase as its base.</w:t>
      </w:r>
      <w:r w:rsidR="00800D92">
        <w:t xml:space="preserve"> Supabase offers many functionalities out of the box which developers can utilize to build an application relatively quickly, such as authentication</w:t>
      </w:r>
      <w:r w:rsidR="00884A01">
        <w:rPr>
          <w:rStyle w:val="FootnoteReference"/>
        </w:rPr>
        <w:footnoteReference w:id="2"/>
      </w:r>
      <w:r w:rsidR="00800D92">
        <w:t>, database</w:t>
      </w:r>
      <w:r w:rsidR="00884A01">
        <w:rPr>
          <w:rStyle w:val="FootnoteReference"/>
        </w:rPr>
        <w:footnoteReference w:id="3"/>
      </w:r>
      <w:r w:rsidR="00800D92">
        <w:t xml:space="preserve">, </w:t>
      </w:r>
      <w:r w:rsidR="00A73DCE">
        <w:t>storage bucket</w:t>
      </w:r>
      <w:r w:rsidR="00884A01">
        <w:rPr>
          <w:rStyle w:val="FootnoteReference"/>
        </w:rPr>
        <w:footnoteReference w:id="4"/>
      </w:r>
      <w:r w:rsidR="00A73DCE">
        <w:t xml:space="preserve">, and </w:t>
      </w:r>
      <w:r w:rsidR="00404581">
        <w:t>real-time</w:t>
      </w:r>
      <w:r w:rsidR="00EE5EF2">
        <w:t xml:space="preserve"> server</w:t>
      </w:r>
      <w:r w:rsidR="00C02007">
        <w:rPr>
          <w:rStyle w:val="FootnoteReference"/>
        </w:rPr>
        <w:footnoteReference w:id="5"/>
      </w:r>
      <w:r w:rsidR="00EE5EF2">
        <w:t xml:space="preserve"> which can broadcast changes in database via websocket</w:t>
      </w:r>
      <w:r w:rsidR="00582D72">
        <w:t>.</w:t>
      </w:r>
    </w:p>
    <w:p w14:paraId="4E3C321E" w14:textId="3D730912" w:rsidR="007C0B3C" w:rsidRDefault="007C0B3C" w:rsidP="00781565">
      <w:pPr>
        <w:pStyle w:val="Heading2"/>
      </w:pPr>
      <w:r>
        <w:t>Application</w:t>
      </w:r>
    </w:p>
    <w:p w14:paraId="26A83CDF" w14:textId="133667FA" w:rsidR="00781565" w:rsidRDefault="00781565" w:rsidP="009F2F84">
      <w:r>
        <w:t>The application name is CourseLMS.</w:t>
      </w:r>
      <w:r w:rsidR="00952BE1">
        <w:t xml:space="preserve"> </w:t>
      </w:r>
      <w:r>
        <w:t xml:space="preserve">Where </w:t>
      </w:r>
      <w:r w:rsidR="00952BE1">
        <w:t xml:space="preserve">student and lecturer can interact via chat room, </w:t>
      </w:r>
      <w:r w:rsidR="00742B57">
        <w:t xml:space="preserve">forums, </w:t>
      </w:r>
      <w:r w:rsidR="000741EA">
        <w:t xml:space="preserve">quizzes, </w:t>
      </w:r>
      <w:r w:rsidR="00742B57">
        <w:t>and assignments.</w:t>
      </w:r>
      <w:r w:rsidR="00A17D94">
        <w:t xml:space="preserve"> All users can authenticate via Supabase authentication</w:t>
      </w:r>
      <w:r w:rsidR="00214AC3">
        <w:t>.</w:t>
      </w:r>
    </w:p>
    <w:p w14:paraId="6BAB51ED" w14:textId="66EAB465" w:rsidR="0087784B" w:rsidRDefault="0087784B" w:rsidP="009F2F84">
      <w:r>
        <w:t xml:space="preserve">Application </w:t>
      </w:r>
      <w:r w:rsidR="00781565">
        <w:t>users are divided into three major roles: admin, lecturer, and student.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327"/>
        <w:gridCol w:w="4335"/>
        <w:gridCol w:w="3688"/>
      </w:tblGrid>
      <w:tr w:rsidR="009B0490" w14:paraId="7F34199B" w14:textId="77777777" w:rsidTr="00EB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16E1B52F" w14:textId="268D5044" w:rsidR="00E9069F" w:rsidRDefault="00E9069F" w:rsidP="00E9069F">
            <w:pPr>
              <w:ind w:firstLine="0"/>
            </w:pPr>
            <w:r>
              <w:t>User Roles</w:t>
            </w:r>
          </w:p>
        </w:tc>
        <w:tc>
          <w:tcPr>
            <w:tcW w:w="2318" w:type="pct"/>
          </w:tcPr>
          <w:p w14:paraId="6BF08252" w14:textId="1F4E5722" w:rsidR="00E9069F" w:rsidRDefault="00E9069F" w:rsidP="00E9069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1972" w:type="pct"/>
          </w:tcPr>
          <w:p w14:paraId="04C4711D" w14:textId="0A2DEE0C" w:rsidR="00E9069F" w:rsidRDefault="00E9069F" w:rsidP="00E9069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EB7A93" w14:paraId="6B607DE1" w14:textId="77777777" w:rsidTr="00EB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0CC758BB" w14:textId="2A30459C" w:rsidR="006F673B" w:rsidRDefault="006F673B" w:rsidP="006F673B">
            <w:pPr>
              <w:ind w:firstLine="0"/>
            </w:pPr>
            <w:r>
              <w:t>Admin</w:t>
            </w:r>
          </w:p>
        </w:tc>
        <w:tc>
          <w:tcPr>
            <w:tcW w:w="2318" w:type="pct"/>
          </w:tcPr>
          <w:p w14:paraId="0FE6F133" w14:textId="3EA31353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admin</w:t>
            </w:r>
            <w:r w:rsidR="00D935F6">
              <w:t>s</w:t>
            </w:r>
            <w:r>
              <w:t>.</w:t>
            </w:r>
          </w:p>
          <w:p w14:paraId="112919C4" w14:textId="5A7DD372" w:rsidR="00D935F6" w:rsidRDefault="00D935F6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lecturers.</w:t>
            </w:r>
          </w:p>
          <w:p w14:paraId="2825AD68" w14:textId="71E24B8B" w:rsidR="00554B4F" w:rsidRDefault="00554B4F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students.</w:t>
            </w:r>
          </w:p>
          <w:p w14:paraId="29BFF99C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courses.</w:t>
            </w:r>
          </w:p>
          <w:p w14:paraId="44D7A578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course materials.</w:t>
            </w:r>
          </w:p>
          <w:p w14:paraId="1FF3D798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course transactions.</w:t>
            </w:r>
          </w:p>
          <w:p w14:paraId="56A3B681" w14:textId="2A55AF08" w:rsidR="006F673B" w:rsidRDefault="006F673B" w:rsidP="001B4CE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student class transactions.</w:t>
            </w:r>
          </w:p>
        </w:tc>
        <w:tc>
          <w:tcPr>
            <w:tcW w:w="1972" w:type="pct"/>
          </w:tcPr>
          <w:p w14:paraId="5F32243C" w14:textId="4B603D72" w:rsidR="006F673B" w:rsidRDefault="001A3F8B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6F673B">
              <w:t>atabase</w:t>
            </w:r>
            <w:r w:rsidR="00404581">
              <w:t>.</w:t>
            </w:r>
          </w:p>
          <w:p w14:paraId="2455ADC1" w14:textId="2417D227" w:rsidR="006F673B" w:rsidRDefault="001A3F8B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6F673B">
              <w:t>atabase</w:t>
            </w:r>
            <w:r w:rsidR="00404581">
              <w:t>.</w:t>
            </w:r>
          </w:p>
          <w:p w14:paraId="08937C33" w14:textId="77777777" w:rsidR="001A3F8B" w:rsidRDefault="001A3F8B" w:rsidP="001A3F8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7E63BBFA" w14:textId="6185B31B" w:rsidR="001A3F8B" w:rsidRDefault="001A3F8B" w:rsidP="001A3F8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  <w:r w:rsidR="00F217AD">
              <w:t>.</w:t>
            </w:r>
          </w:p>
          <w:p w14:paraId="4D930A3D" w14:textId="77777777" w:rsidR="006F673B" w:rsidRDefault="001A3F8B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6F673B">
              <w:t>atabase</w:t>
            </w:r>
            <w:r w:rsidR="00404581">
              <w:t>.</w:t>
            </w:r>
          </w:p>
          <w:p w14:paraId="697D53CF" w14:textId="77777777" w:rsidR="00D935F6" w:rsidRDefault="00D935F6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619D5205" w14:textId="199D12B7" w:rsidR="00554B4F" w:rsidRDefault="00554B4F" w:rsidP="006F673B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</w:tc>
      </w:tr>
      <w:tr w:rsidR="00EB7A93" w14:paraId="2B0795E0" w14:textId="77777777" w:rsidTr="00EB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6FCA0870" w14:textId="57CAB9A0" w:rsidR="006F673B" w:rsidRDefault="006F673B" w:rsidP="006F673B">
            <w:pPr>
              <w:ind w:firstLine="0"/>
            </w:pPr>
            <w:r>
              <w:t>Lecturer</w:t>
            </w:r>
          </w:p>
        </w:tc>
        <w:tc>
          <w:tcPr>
            <w:tcW w:w="2318" w:type="pct"/>
          </w:tcPr>
          <w:p w14:paraId="47C3CB26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forums.</w:t>
            </w:r>
          </w:p>
          <w:p w14:paraId="3D554D7E" w14:textId="5F5DD863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assignments.</w:t>
            </w:r>
          </w:p>
          <w:p w14:paraId="0C8AA8B4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student grades.</w:t>
            </w:r>
          </w:p>
          <w:p w14:paraId="3E76B145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teaching schedules.</w:t>
            </w:r>
          </w:p>
          <w:p w14:paraId="6A7B8087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student attendance.</w:t>
            </w:r>
          </w:p>
          <w:p w14:paraId="1EFE9A6E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student private messages.</w:t>
            </w:r>
          </w:p>
          <w:p w14:paraId="28772A34" w14:textId="2861A8C0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chat room.</w:t>
            </w:r>
          </w:p>
          <w:p w14:paraId="7E9AE83A" w14:textId="4EBCFE32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announcements.</w:t>
            </w:r>
          </w:p>
          <w:p w14:paraId="34B29983" w14:textId="40747518" w:rsidR="006F673B" w:rsidRDefault="006F673B" w:rsidP="008471C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quizzes.</w:t>
            </w:r>
          </w:p>
        </w:tc>
        <w:tc>
          <w:tcPr>
            <w:tcW w:w="1972" w:type="pct"/>
          </w:tcPr>
          <w:p w14:paraId="14FC0DB3" w14:textId="78F4DD81" w:rsidR="001A3F8B" w:rsidRDefault="001A3F8B" w:rsidP="001A3F8B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  <w:r w:rsidR="004D2D22">
              <w:t xml:space="preserve"> + storage</w:t>
            </w:r>
            <w:r>
              <w:t>.</w:t>
            </w:r>
          </w:p>
          <w:p w14:paraId="61CDD655" w14:textId="30A46F3E" w:rsidR="001A3F8B" w:rsidRDefault="001A3F8B" w:rsidP="00A534A1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>atabase</w:t>
            </w:r>
            <w:r w:rsidR="00404581">
              <w:t xml:space="preserve"> + storage.</w:t>
            </w:r>
          </w:p>
          <w:p w14:paraId="093F2B7C" w14:textId="7E2E083A" w:rsidR="00FB18C9" w:rsidRDefault="001A3F8B" w:rsidP="00A534A1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>atabase</w:t>
            </w:r>
            <w:r w:rsidR="00404581">
              <w:t>.</w:t>
            </w:r>
          </w:p>
          <w:p w14:paraId="3D6C1087" w14:textId="2D3D075B" w:rsidR="00FB18C9" w:rsidRDefault="001A3F8B" w:rsidP="00FB18C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>atabase</w:t>
            </w:r>
            <w:r w:rsidR="00404581">
              <w:t>.</w:t>
            </w:r>
          </w:p>
          <w:p w14:paraId="119E4E49" w14:textId="77777777" w:rsidR="007D1763" w:rsidRDefault="001A3F8B" w:rsidP="00B92B2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>atabase</w:t>
            </w:r>
            <w:r w:rsidR="00404581">
              <w:t>.</w:t>
            </w:r>
          </w:p>
          <w:p w14:paraId="19CD1E1E" w14:textId="3E59AF13" w:rsidR="00FB0CFA" w:rsidRDefault="001A3F8B" w:rsidP="00B92B2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 xml:space="preserve">atabase + </w:t>
            </w:r>
            <w:r w:rsidR="00404581">
              <w:t>real-time</w:t>
            </w:r>
            <w:r w:rsidR="001B4CE1">
              <w:t xml:space="preserve"> + storage</w:t>
            </w:r>
            <w:r w:rsidR="00404581">
              <w:t>.</w:t>
            </w:r>
          </w:p>
          <w:p w14:paraId="55AD2CA0" w14:textId="0A7A8857" w:rsidR="00FB18C9" w:rsidRDefault="008471C3" w:rsidP="00BC5FFC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 xml:space="preserve">atabase + </w:t>
            </w:r>
            <w:r w:rsidR="00404581">
              <w:t>real-time</w:t>
            </w:r>
            <w:r w:rsidR="00FB18C9">
              <w:t>.</w:t>
            </w:r>
          </w:p>
          <w:p w14:paraId="180553F1" w14:textId="77777777" w:rsidR="00FB18C9" w:rsidRDefault="008471C3" w:rsidP="00FB18C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8C9">
              <w:t xml:space="preserve">atabase + </w:t>
            </w:r>
            <w:r w:rsidR="00404581">
              <w:t>real-time.</w:t>
            </w:r>
          </w:p>
          <w:p w14:paraId="42B814ED" w14:textId="3596FE42" w:rsidR="003B0A4B" w:rsidRDefault="003B0A4B" w:rsidP="00FB18C9">
            <w:pPr>
              <w:pStyle w:val="ListBulle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+ real-time</w:t>
            </w:r>
            <w:r w:rsidR="008E79AD">
              <w:t xml:space="preserve"> + storage</w:t>
            </w:r>
            <w:r>
              <w:t>.</w:t>
            </w:r>
          </w:p>
        </w:tc>
      </w:tr>
      <w:tr w:rsidR="009B0490" w14:paraId="58294C15" w14:textId="77777777" w:rsidTr="00EB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461B3754" w14:textId="3BD77A35" w:rsidR="006F673B" w:rsidRDefault="006F673B" w:rsidP="006F673B">
            <w:pPr>
              <w:ind w:firstLine="0"/>
            </w:pPr>
            <w:r>
              <w:t>Student</w:t>
            </w:r>
          </w:p>
        </w:tc>
        <w:tc>
          <w:tcPr>
            <w:tcW w:w="2318" w:type="pct"/>
          </w:tcPr>
          <w:p w14:paraId="05B829A5" w14:textId="2AD9BF35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to forum.</w:t>
            </w:r>
          </w:p>
          <w:p w14:paraId="05225A5D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Upload assignment file.</w:t>
            </w:r>
          </w:p>
          <w:p w14:paraId="11F156D6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grades and notes from lecturers.</w:t>
            </w:r>
          </w:p>
          <w:p w14:paraId="729D1A4B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class schedules.</w:t>
            </w:r>
          </w:p>
          <w:p w14:paraId="1006A530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attendance.</w:t>
            </w:r>
          </w:p>
          <w:p w14:paraId="69FBD250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private message to lecturers.</w:t>
            </w:r>
          </w:p>
          <w:p w14:paraId="7CC049E2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&amp; send message in chat room.</w:t>
            </w:r>
          </w:p>
          <w:p w14:paraId="77DF68D8" w14:textId="77777777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announcements.</w:t>
            </w:r>
          </w:p>
          <w:p w14:paraId="1D267D57" w14:textId="50C62F83" w:rsidR="006F673B" w:rsidRDefault="006F673B" w:rsidP="006F673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and view quiz result.</w:t>
            </w:r>
          </w:p>
        </w:tc>
        <w:tc>
          <w:tcPr>
            <w:tcW w:w="1972" w:type="pct"/>
          </w:tcPr>
          <w:p w14:paraId="43CDAF2B" w14:textId="6FDF09ED" w:rsidR="006F673B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</w:t>
            </w:r>
            <w:r w:rsidR="001A3F8B">
              <w:t xml:space="preserve">atabase + </w:t>
            </w:r>
            <w:r w:rsidR="00256022">
              <w:t>storage</w:t>
            </w:r>
            <w:r w:rsidR="001A3F8B">
              <w:t>.</w:t>
            </w:r>
          </w:p>
          <w:p w14:paraId="51E8AF51" w14:textId="77777777" w:rsidR="007F57FA" w:rsidRDefault="001B4CE1" w:rsidP="00164AA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</w:t>
            </w:r>
            <w:r w:rsidR="001A3F8B">
              <w:t>atabase + storage.</w:t>
            </w:r>
          </w:p>
          <w:p w14:paraId="54803529" w14:textId="00BCB5C7" w:rsidR="001B4CE1" w:rsidRDefault="001B4CE1" w:rsidP="00164AA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01A4649F" w14:textId="77777777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62E0E399" w14:textId="77777777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Database.</w:t>
            </w:r>
          </w:p>
          <w:p w14:paraId="05071FD9" w14:textId="1BF024DD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+ real-time.</w:t>
            </w:r>
          </w:p>
          <w:p w14:paraId="5546A22C" w14:textId="77777777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+ real-time + storage.</w:t>
            </w:r>
          </w:p>
          <w:p w14:paraId="2E51DDE8" w14:textId="77777777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+ real-time.</w:t>
            </w:r>
          </w:p>
          <w:p w14:paraId="68A334B1" w14:textId="351FB39E" w:rsidR="001B4CE1" w:rsidRDefault="001B4CE1" w:rsidP="004045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+ real-time.</w:t>
            </w:r>
          </w:p>
        </w:tc>
      </w:tr>
    </w:tbl>
    <w:p w14:paraId="7EE62D10" w14:textId="016F4FB7" w:rsidR="007F6F82" w:rsidRDefault="007F6F82" w:rsidP="008E5AA3">
      <w:pPr>
        <w:ind w:firstLine="0"/>
      </w:pPr>
    </w:p>
    <w:sectPr w:rsidR="007F6F82">
      <w:headerReference w:type="default" r:id="rId8"/>
      <w:foot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7A47" w14:textId="77777777" w:rsidR="00047329" w:rsidRDefault="00047329">
      <w:pPr>
        <w:spacing w:line="240" w:lineRule="auto"/>
      </w:pPr>
      <w:r>
        <w:separator/>
      </w:r>
    </w:p>
    <w:p w14:paraId="1361E73D" w14:textId="77777777" w:rsidR="00047329" w:rsidRDefault="00047329"/>
  </w:endnote>
  <w:endnote w:type="continuationSeparator" w:id="0">
    <w:p w14:paraId="086D78A2" w14:textId="77777777" w:rsidR="00047329" w:rsidRDefault="00047329">
      <w:pPr>
        <w:spacing w:line="240" w:lineRule="auto"/>
      </w:pPr>
      <w:r>
        <w:continuationSeparator/>
      </w:r>
    </w:p>
    <w:p w14:paraId="6AB989A2" w14:textId="77777777" w:rsidR="00047329" w:rsidRDefault="000473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8019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9ABB7E5" w14:textId="479F179B" w:rsidR="001A78FE" w:rsidRDefault="001A78FE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9B58D5" w14:textId="77777777" w:rsidR="001A78FE" w:rsidRDefault="001A7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4673" w14:textId="77777777" w:rsidR="00047329" w:rsidRDefault="00047329">
      <w:pPr>
        <w:spacing w:line="240" w:lineRule="auto"/>
      </w:pPr>
      <w:r>
        <w:separator/>
      </w:r>
    </w:p>
    <w:p w14:paraId="668166D8" w14:textId="77777777" w:rsidR="00047329" w:rsidRDefault="00047329"/>
  </w:footnote>
  <w:footnote w:type="continuationSeparator" w:id="0">
    <w:p w14:paraId="4EF3B3EA" w14:textId="77777777" w:rsidR="00047329" w:rsidRDefault="00047329">
      <w:pPr>
        <w:spacing w:line="240" w:lineRule="auto"/>
      </w:pPr>
      <w:r>
        <w:continuationSeparator/>
      </w:r>
    </w:p>
    <w:p w14:paraId="7649EFD2" w14:textId="77777777" w:rsidR="00047329" w:rsidRDefault="00047329"/>
  </w:footnote>
  <w:footnote w:id="1">
    <w:p w14:paraId="67957C13" w14:textId="0BF0DD9E" w:rsidR="00AA78BC" w:rsidRPr="006F673B" w:rsidRDefault="00AA78BC">
      <w:pPr>
        <w:pStyle w:val="FootnoteText"/>
        <w:rPr>
          <w:rStyle w:val="FootnoteReference"/>
        </w:rPr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1" w:history="1">
        <w:r w:rsidR="00D61ACD" w:rsidRPr="006F673B">
          <w:rPr>
            <w:rStyle w:val="FootnoteReference"/>
          </w:rPr>
          <w:t>https://supabase.io/</w:t>
        </w:r>
      </w:hyperlink>
      <w:r w:rsidR="00D61ACD" w:rsidRPr="006F673B">
        <w:rPr>
          <w:rStyle w:val="FootnoteReference"/>
        </w:rPr>
        <w:t xml:space="preserve">  </w:t>
      </w:r>
    </w:p>
  </w:footnote>
  <w:footnote w:id="2">
    <w:p w14:paraId="4D1D2006" w14:textId="2EDF1A79" w:rsidR="00884A01" w:rsidRPr="006F673B" w:rsidRDefault="00884A01">
      <w:pPr>
        <w:pStyle w:val="FootnoteText"/>
        <w:rPr>
          <w:rStyle w:val="FootnoteReference"/>
        </w:rPr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2" w:history="1">
        <w:r w:rsidR="00D61ACD" w:rsidRPr="006F673B">
          <w:rPr>
            <w:rStyle w:val="FootnoteReference"/>
          </w:rPr>
          <w:t>https://supabase.io/auth</w:t>
        </w:r>
      </w:hyperlink>
      <w:r w:rsidR="00D61ACD" w:rsidRPr="006F673B">
        <w:rPr>
          <w:rStyle w:val="FootnoteReference"/>
        </w:rPr>
        <w:t xml:space="preserve"> </w:t>
      </w:r>
    </w:p>
  </w:footnote>
  <w:footnote w:id="3">
    <w:p w14:paraId="7BF87559" w14:textId="5E7502AD" w:rsidR="00884A01" w:rsidRPr="006F673B" w:rsidRDefault="00884A01">
      <w:pPr>
        <w:pStyle w:val="FootnoteText"/>
        <w:rPr>
          <w:rStyle w:val="FootnoteReference"/>
        </w:rPr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3" w:history="1">
        <w:r w:rsidR="00D61ACD" w:rsidRPr="006F673B">
          <w:rPr>
            <w:rStyle w:val="FootnoteReference"/>
          </w:rPr>
          <w:t>https://supabase.io/database</w:t>
        </w:r>
      </w:hyperlink>
      <w:r w:rsidR="00D61ACD" w:rsidRPr="006F673B">
        <w:rPr>
          <w:rStyle w:val="FootnoteReference"/>
        </w:rPr>
        <w:t xml:space="preserve"> </w:t>
      </w:r>
    </w:p>
  </w:footnote>
  <w:footnote w:id="4">
    <w:p w14:paraId="636F91D1" w14:textId="78C49374" w:rsidR="00884A01" w:rsidRPr="006F673B" w:rsidRDefault="00884A01">
      <w:pPr>
        <w:pStyle w:val="FootnoteText"/>
        <w:rPr>
          <w:rStyle w:val="FootnoteReference"/>
        </w:rPr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4" w:history="1">
        <w:r w:rsidR="00D61ACD" w:rsidRPr="006F673B">
          <w:rPr>
            <w:rStyle w:val="FootnoteReference"/>
          </w:rPr>
          <w:t>https://supabase.io/storage</w:t>
        </w:r>
      </w:hyperlink>
      <w:r w:rsidR="00D61ACD" w:rsidRPr="006F673B">
        <w:rPr>
          <w:rStyle w:val="FootnoteReference"/>
        </w:rPr>
        <w:t xml:space="preserve"> </w:t>
      </w:r>
    </w:p>
  </w:footnote>
  <w:footnote w:id="5">
    <w:p w14:paraId="04D9833B" w14:textId="59CA56A2" w:rsidR="00C02007" w:rsidRDefault="00C02007">
      <w:pPr>
        <w:pStyle w:val="FootnoteText"/>
      </w:pPr>
      <w:r w:rsidRPr="006F673B">
        <w:rPr>
          <w:rStyle w:val="FootnoteReference"/>
        </w:rPr>
        <w:footnoteRef/>
      </w:r>
      <w:r w:rsidRPr="006F673B">
        <w:rPr>
          <w:rStyle w:val="FootnoteReference"/>
        </w:rPr>
        <w:t xml:space="preserve"> </w:t>
      </w:r>
      <w:hyperlink r:id="rId5" w:anchor="realtime" w:history="1">
        <w:r w:rsidR="00D61ACD" w:rsidRPr="006F673B">
          <w:rPr>
            <w:rStyle w:val="FootnoteReference"/>
          </w:rPr>
          <w:t>https://supabase.io/docs/guides/database#realtime</w:t>
        </w:r>
      </w:hyperlink>
      <w:r w:rsidR="00D61ACD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01BE" w14:textId="77777777" w:rsidR="00E81978" w:rsidRDefault="0038158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6DF41F50E1C4FBDA7CA224CB28FC77B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436ABA"/>
    <w:multiLevelType w:val="hybridMultilevel"/>
    <w:tmpl w:val="A7225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E"/>
    <w:rsid w:val="00045207"/>
    <w:rsid w:val="00047329"/>
    <w:rsid w:val="000741EA"/>
    <w:rsid w:val="000D3F41"/>
    <w:rsid w:val="001A3F8B"/>
    <w:rsid w:val="001A78FE"/>
    <w:rsid w:val="001B4CE1"/>
    <w:rsid w:val="00214AC3"/>
    <w:rsid w:val="00256022"/>
    <w:rsid w:val="00355DCA"/>
    <w:rsid w:val="00370533"/>
    <w:rsid w:val="00381588"/>
    <w:rsid w:val="003B0A4B"/>
    <w:rsid w:val="00404581"/>
    <w:rsid w:val="004D2D22"/>
    <w:rsid w:val="00551A02"/>
    <w:rsid w:val="005534FA"/>
    <w:rsid w:val="00554B4F"/>
    <w:rsid w:val="00582D72"/>
    <w:rsid w:val="0058791D"/>
    <w:rsid w:val="005D3A03"/>
    <w:rsid w:val="005E0DC9"/>
    <w:rsid w:val="006639B6"/>
    <w:rsid w:val="006B00F7"/>
    <w:rsid w:val="006F673B"/>
    <w:rsid w:val="00742B57"/>
    <w:rsid w:val="00781565"/>
    <w:rsid w:val="007C0B3C"/>
    <w:rsid w:val="007D1763"/>
    <w:rsid w:val="007D5495"/>
    <w:rsid w:val="007F57FA"/>
    <w:rsid w:val="007F6F82"/>
    <w:rsid w:val="008002C0"/>
    <w:rsid w:val="00800D92"/>
    <w:rsid w:val="008471C3"/>
    <w:rsid w:val="0087784B"/>
    <w:rsid w:val="00884A01"/>
    <w:rsid w:val="008C5323"/>
    <w:rsid w:val="008D323C"/>
    <w:rsid w:val="008E5AA3"/>
    <w:rsid w:val="008E79AD"/>
    <w:rsid w:val="009401C2"/>
    <w:rsid w:val="00952BE1"/>
    <w:rsid w:val="009A6A3B"/>
    <w:rsid w:val="009B0490"/>
    <w:rsid w:val="009F2F84"/>
    <w:rsid w:val="00A17D94"/>
    <w:rsid w:val="00A73DCE"/>
    <w:rsid w:val="00AA5FFE"/>
    <w:rsid w:val="00AA78BC"/>
    <w:rsid w:val="00B05925"/>
    <w:rsid w:val="00B823AA"/>
    <w:rsid w:val="00BA45DB"/>
    <w:rsid w:val="00BA7BA0"/>
    <w:rsid w:val="00BF4184"/>
    <w:rsid w:val="00C02007"/>
    <w:rsid w:val="00C0601E"/>
    <w:rsid w:val="00C31D30"/>
    <w:rsid w:val="00CD6E39"/>
    <w:rsid w:val="00CF6E91"/>
    <w:rsid w:val="00D44D39"/>
    <w:rsid w:val="00D61ACD"/>
    <w:rsid w:val="00D85B68"/>
    <w:rsid w:val="00D935F6"/>
    <w:rsid w:val="00E6004D"/>
    <w:rsid w:val="00E81978"/>
    <w:rsid w:val="00E9069F"/>
    <w:rsid w:val="00EB7A93"/>
    <w:rsid w:val="00EE5EF2"/>
    <w:rsid w:val="00F217AD"/>
    <w:rsid w:val="00F379B7"/>
    <w:rsid w:val="00F525FA"/>
    <w:rsid w:val="00FA60B4"/>
    <w:rsid w:val="00FB0CFA"/>
    <w:rsid w:val="00FB18C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80CCA7"/>
  <w15:chartTrackingRefBased/>
  <w15:docId w15:val="{405CA9AE-4FC6-47F4-A6BA-47FA9880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AA78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ACD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8791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5879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5879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879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F217AD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B049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3">
    <w:name w:val="Grid Table 3"/>
    <w:basedOn w:val="TableNormal"/>
    <w:uiPriority w:val="48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4">
    <w:name w:val="Grid Table 4"/>
    <w:basedOn w:val="TableNormal"/>
    <w:uiPriority w:val="49"/>
    <w:rsid w:val="00EB7A9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abase.io/database" TargetMode="External"/><Relationship Id="rId2" Type="http://schemas.openxmlformats.org/officeDocument/2006/relationships/hyperlink" Target="https://supabase.io/auth" TargetMode="External"/><Relationship Id="rId1" Type="http://schemas.openxmlformats.org/officeDocument/2006/relationships/hyperlink" Target="https://supabase.io/" TargetMode="External"/><Relationship Id="rId5" Type="http://schemas.openxmlformats.org/officeDocument/2006/relationships/hyperlink" Target="https://supabase.io/docs/guides/database" TargetMode="External"/><Relationship Id="rId4" Type="http://schemas.openxmlformats.org/officeDocument/2006/relationships/hyperlink" Target="https://supabase.io/stor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du\AppData\Local\Microsoft\Office\16.0\DTS\en-US%7b39F27219-C477-403D-8D40-B03623AB5EFA%7d\%7bE05F9414-3B70-4CC5-A23C-2BAC5CBC6BD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F41F50E1C4FBDA7CA224CB28FC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03833-AC48-49D5-8058-EBD263EC180F}"/>
      </w:docPartPr>
      <w:docPartBody>
        <w:p w:rsidR="0092256B" w:rsidRDefault="005372C5">
          <w:pPr>
            <w:pStyle w:val="56DF41F50E1C4FBDA7CA224CB28FC77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B"/>
    <w:rsid w:val="005372C5"/>
    <w:rsid w:val="0092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6DF41F50E1C4FBDA7CA224CB28FC77B">
    <w:name w:val="56DF41F50E1C4FBDA7CA224CB28FC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{E05F9414-3B70-4CC5-A23C-2BAC5CBC6BD9}tf03982351_win32.dotx</Template>
  <TotalTime>42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Julio Thenaro</dc:creator>
  <cp:keywords/>
  <dc:description/>
  <cp:lastModifiedBy>Brandon Julio</cp:lastModifiedBy>
  <cp:revision>52</cp:revision>
  <cp:lastPrinted>2021-06-12T03:05:00Z</cp:lastPrinted>
  <dcterms:created xsi:type="dcterms:W3CDTF">2021-06-11T17:23:00Z</dcterms:created>
  <dcterms:modified xsi:type="dcterms:W3CDTF">2021-06-12T06:32:00Z</dcterms:modified>
</cp:coreProperties>
</file>